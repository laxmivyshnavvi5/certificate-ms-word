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B309" w14:textId="77777777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08A70EB1" wp14:editId="634DDFB9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952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D8D6C8A" w14:textId="39CE84E1" w:rsidR="005A5C27" w:rsidRPr="005A5C27" w:rsidRDefault="005A5C27" w:rsidP="005A5C27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70EB1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>
                    <w:txbxContent>
                      <w:p w14:paraId="2D8D6C8A" w14:textId="39CE84E1" w:rsidR="005A5C27" w:rsidRPr="005A5C27" w:rsidRDefault="005A5C27" w:rsidP="005A5C27">
                        <w:pPr>
                          <w:jc w:val="center"/>
                          <w:rPr>
                            <w:lang w:val="en-IN"/>
                          </w:rPr>
                        </w:pPr>
                      </w:p>
                    </w:txbxContent>
                  </v:textbox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2F4BD3EB" w14:textId="77777777" w:rsidTr="00C46B32">
        <w:trPr>
          <w:trHeight w:val="2716"/>
        </w:trPr>
        <w:tc>
          <w:tcPr>
            <w:tcW w:w="1439" w:type="dxa"/>
          </w:tcPr>
          <w:p w14:paraId="320F18C4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4CD4D878" w14:textId="1B12E2F3" w:rsidR="00C46B32" w:rsidRDefault="005A5C27" w:rsidP="005A5C27">
            <w:pPr>
              <w:pStyle w:val="Heading1"/>
              <w:jc w:val="center"/>
            </w:pPr>
            <w:r>
              <w:t>CERTIFICATE OF ACHIEVEMENT</w:t>
            </w:r>
          </w:p>
          <w:p w14:paraId="0835EF66" w14:textId="1C816304" w:rsidR="005A5C27" w:rsidRPr="005A5C27" w:rsidRDefault="005A5C27" w:rsidP="005A5C27">
            <w:r>
              <w:t>O</w:t>
            </w:r>
          </w:p>
        </w:tc>
        <w:tc>
          <w:tcPr>
            <w:tcW w:w="1919" w:type="dxa"/>
            <w:gridSpan w:val="2"/>
          </w:tcPr>
          <w:p w14:paraId="182DC784" w14:textId="77777777" w:rsidR="00C46B32" w:rsidRDefault="00C46B32"/>
        </w:tc>
      </w:tr>
      <w:tr w:rsidR="005B09BE" w14:paraId="25670390" w14:textId="77777777" w:rsidTr="00BE7829">
        <w:trPr>
          <w:trHeight w:val="430"/>
        </w:trPr>
        <w:tc>
          <w:tcPr>
            <w:tcW w:w="14390" w:type="dxa"/>
            <w:gridSpan w:val="9"/>
          </w:tcPr>
          <w:p w14:paraId="0B0DA45C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5E322D86" wp14:editId="46094D2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504C96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2532C4AA" w14:textId="77777777" w:rsidTr="00292168">
        <w:trPr>
          <w:trHeight w:val="408"/>
        </w:trPr>
        <w:tc>
          <w:tcPr>
            <w:tcW w:w="2878" w:type="dxa"/>
            <w:gridSpan w:val="2"/>
          </w:tcPr>
          <w:p w14:paraId="7C00703E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37DEFEEC" w14:textId="77777777" w:rsidR="00292168" w:rsidRPr="00292168" w:rsidRDefault="00DB091F" w:rsidP="00EE5A14">
            <w:pPr>
              <w:pStyle w:val="Heading2"/>
            </w:pPr>
            <w:sdt>
              <w:sdtPr>
                <w:id w:val="2065522394"/>
                <w:placeholder>
                  <w:docPart w:val="A02F0B65AFA94EAEBE95157E95F36F40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00E67C14" w14:textId="77777777" w:rsidR="00292168" w:rsidRDefault="00292168"/>
        </w:tc>
      </w:tr>
      <w:tr w:rsidR="005B09BE" w14:paraId="0EFB4EEC" w14:textId="77777777" w:rsidTr="00DA07D7">
        <w:trPr>
          <w:trHeight w:val="854"/>
        </w:trPr>
        <w:tc>
          <w:tcPr>
            <w:tcW w:w="14390" w:type="dxa"/>
            <w:gridSpan w:val="9"/>
          </w:tcPr>
          <w:p w14:paraId="27AF667B" w14:textId="77777777" w:rsidR="005B09BE" w:rsidRDefault="005B09BE"/>
        </w:tc>
      </w:tr>
      <w:tr w:rsidR="00292168" w14:paraId="7E4F0834" w14:textId="77777777" w:rsidTr="00292168">
        <w:tc>
          <w:tcPr>
            <w:tcW w:w="1439" w:type="dxa"/>
          </w:tcPr>
          <w:p w14:paraId="5A0F617A" w14:textId="77777777" w:rsidR="00292168" w:rsidRDefault="00292168"/>
        </w:tc>
        <w:tc>
          <w:tcPr>
            <w:tcW w:w="11512" w:type="dxa"/>
            <w:gridSpan w:val="7"/>
          </w:tcPr>
          <w:p w14:paraId="1B1B6E2F" w14:textId="5852A9E5" w:rsidR="00292168" w:rsidRDefault="005A5C27" w:rsidP="00DD00C7">
            <w:pPr>
              <w:pStyle w:val="Heading1Alt"/>
            </w:pPr>
            <w:r>
              <w:t>KARRI.LAXMI VYSHNAVVI</w:t>
            </w:r>
          </w:p>
        </w:tc>
        <w:tc>
          <w:tcPr>
            <w:tcW w:w="1439" w:type="dxa"/>
          </w:tcPr>
          <w:p w14:paraId="065ECF9A" w14:textId="77777777" w:rsidR="00292168" w:rsidRDefault="00292168"/>
        </w:tc>
      </w:tr>
      <w:tr w:rsidR="00292168" w14:paraId="5B4907F3" w14:textId="77777777" w:rsidTr="00292168">
        <w:tc>
          <w:tcPr>
            <w:tcW w:w="2878" w:type="dxa"/>
            <w:gridSpan w:val="2"/>
          </w:tcPr>
          <w:p w14:paraId="38FABB1C" w14:textId="77777777" w:rsidR="00292168" w:rsidRDefault="00292168"/>
        </w:tc>
        <w:tc>
          <w:tcPr>
            <w:tcW w:w="2878" w:type="dxa"/>
            <w:gridSpan w:val="2"/>
          </w:tcPr>
          <w:p w14:paraId="05E903B5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6DE12149" wp14:editId="70C6EB19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372E7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573FE4C2" w14:textId="77777777" w:rsidR="00292168" w:rsidRDefault="00292168"/>
        </w:tc>
        <w:tc>
          <w:tcPr>
            <w:tcW w:w="2878" w:type="dxa"/>
          </w:tcPr>
          <w:p w14:paraId="4937D48C" w14:textId="77777777" w:rsidR="00292168" w:rsidRDefault="00292168"/>
        </w:tc>
        <w:tc>
          <w:tcPr>
            <w:tcW w:w="2878" w:type="dxa"/>
            <w:gridSpan w:val="3"/>
          </w:tcPr>
          <w:p w14:paraId="7DE1D22D" w14:textId="77777777" w:rsidR="00292168" w:rsidRDefault="00292168"/>
        </w:tc>
      </w:tr>
      <w:tr w:rsidR="005B09BE" w14:paraId="67CA9A0F" w14:textId="77777777" w:rsidTr="00EE5A14">
        <w:trPr>
          <w:trHeight w:val="342"/>
        </w:trPr>
        <w:tc>
          <w:tcPr>
            <w:tcW w:w="2878" w:type="dxa"/>
            <w:gridSpan w:val="2"/>
          </w:tcPr>
          <w:p w14:paraId="1BC2DC02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1D7EED54" w14:textId="77777777" w:rsidR="005B09BE" w:rsidRDefault="00DB091F" w:rsidP="00EE5A14">
            <w:pPr>
              <w:pStyle w:val="Heading2"/>
            </w:pPr>
            <w:sdt>
              <w:sdtPr>
                <w:id w:val="604704577"/>
                <w:placeholder>
                  <w:docPart w:val="80E4BE79028442F9889E7D0606605FEB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296376A0" w14:textId="77777777" w:rsidR="005B09BE" w:rsidRDefault="005B09BE"/>
        </w:tc>
      </w:tr>
      <w:tr w:rsidR="005B09BE" w14:paraId="0A5D9BA5" w14:textId="77777777" w:rsidTr="005B09BE">
        <w:trPr>
          <w:trHeight w:val="412"/>
        </w:trPr>
        <w:tc>
          <w:tcPr>
            <w:tcW w:w="2878" w:type="dxa"/>
            <w:gridSpan w:val="2"/>
          </w:tcPr>
          <w:p w14:paraId="62852BA8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9E8AFB0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5EA8BCBE" w14:textId="77777777" w:rsidR="005B09BE" w:rsidRDefault="005B09BE"/>
        </w:tc>
      </w:tr>
      <w:tr w:rsidR="005B09BE" w14:paraId="26C9BF42" w14:textId="77777777" w:rsidTr="005B09BE">
        <w:trPr>
          <w:trHeight w:val="582"/>
        </w:trPr>
        <w:tc>
          <w:tcPr>
            <w:tcW w:w="2878" w:type="dxa"/>
            <w:gridSpan w:val="2"/>
          </w:tcPr>
          <w:p w14:paraId="4428BB85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69AEA818" w14:textId="4AA3FFC3" w:rsidR="005B09BE" w:rsidRPr="005A5C27" w:rsidRDefault="005A5C27" w:rsidP="00EE5A14">
            <w:pPr>
              <w:pStyle w:val="Heading3"/>
              <w:rPr>
                <w:b/>
                <w:bCs/>
                <w:sz w:val="40"/>
                <w:szCs w:val="40"/>
              </w:rPr>
            </w:pPr>
            <w:r w:rsidRPr="005A5C27">
              <w:rPr>
                <w:b/>
                <w:bCs/>
                <w:sz w:val="40"/>
                <w:szCs w:val="40"/>
              </w:rPr>
              <w:t>BUILDING AI CHATBOTS</w:t>
            </w:r>
          </w:p>
        </w:tc>
        <w:tc>
          <w:tcPr>
            <w:tcW w:w="2878" w:type="dxa"/>
            <w:gridSpan w:val="3"/>
          </w:tcPr>
          <w:p w14:paraId="6C738532" w14:textId="77777777" w:rsidR="005B09BE" w:rsidRDefault="005B09BE"/>
        </w:tc>
      </w:tr>
      <w:tr w:rsidR="005B09BE" w14:paraId="57308C1B" w14:textId="77777777" w:rsidTr="005B09BE">
        <w:trPr>
          <w:trHeight w:val="666"/>
        </w:trPr>
        <w:tc>
          <w:tcPr>
            <w:tcW w:w="2878" w:type="dxa"/>
            <w:gridSpan w:val="2"/>
          </w:tcPr>
          <w:p w14:paraId="24BB16A1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385FD530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F825CD7" w14:textId="77777777" w:rsidR="005B09BE" w:rsidRDefault="005B09BE"/>
        </w:tc>
      </w:tr>
      <w:tr w:rsidR="005B09BE" w14:paraId="4188897B" w14:textId="77777777" w:rsidTr="005B09BE">
        <w:trPr>
          <w:trHeight w:val="666"/>
        </w:trPr>
        <w:tc>
          <w:tcPr>
            <w:tcW w:w="1439" w:type="dxa"/>
          </w:tcPr>
          <w:p w14:paraId="7C7BC624" w14:textId="77777777" w:rsidR="005B09BE" w:rsidRPr="005A5C27" w:rsidRDefault="005B09BE">
            <w:pPr>
              <w:rPr>
                <w:b/>
                <w:bCs/>
                <w:i/>
                <w:iCs/>
              </w:rPr>
            </w:pPr>
          </w:p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336D4738" w14:textId="703D6273" w:rsidR="005B09BE" w:rsidRPr="005A5C27" w:rsidRDefault="00DB091F" w:rsidP="00EE5A14">
            <w:pPr>
              <w:jc w:val="center"/>
              <w:rPr>
                <w:b/>
                <w:bCs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-922110409"/>
                <w:placeholder>
                  <w:docPart w:val="27025AB48E3A45E581E359EEF59C451D"/>
                </w:placeholder>
                <w15:appearance w15:val="hidden"/>
              </w:sdtPr>
              <w:sdtEndPr/>
              <w:sdtContent>
                <w:r w:rsidR="005A5C27" w:rsidRPr="005A5C27">
                  <w:rPr>
                    <w:b/>
                    <w:bCs/>
                    <w:i/>
                    <w:iCs/>
                  </w:rPr>
                  <w:t>OCTOBER/23/2024</w:t>
                </w:r>
              </w:sdtContent>
            </w:sdt>
          </w:p>
        </w:tc>
        <w:tc>
          <w:tcPr>
            <w:tcW w:w="1439" w:type="dxa"/>
            <w:vAlign w:val="center"/>
          </w:tcPr>
          <w:p w14:paraId="0251F7CE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1D9C3FC1" w14:textId="41CED6A4" w:rsidR="005B09BE" w:rsidRPr="005A5C27" w:rsidRDefault="005A5C27" w:rsidP="00EE5A14">
            <w:pPr>
              <w:jc w:val="center"/>
              <w:rPr>
                <w:i/>
                <w:iCs/>
                <w:sz w:val="28"/>
                <w:szCs w:val="28"/>
              </w:rPr>
            </w:pPr>
            <w:r w:rsidRPr="005A5C27">
              <w:rPr>
                <w:i/>
                <w:iCs/>
                <w:color w:val="00B050"/>
                <w:sz w:val="28"/>
                <w:szCs w:val="28"/>
              </w:rPr>
              <w:t>DR..V Lakshmana Rao</w:t>
            </w:r>
          </w:p>
        </w:tc>
        <w:tc>
          <w:tcPr>
            <w:tcW w:w="1439" w:type="dxa"/>
          </w:tcPr>
          <w:p w14:paraId="0E467F26" w14:textId="77777777" w:rsidR="005B09BE" w:rsidRDefault="005B09BE"/>
        </w:tc>
      </w:tr>
      <w:tr w:rsidR="005B09BE" w14:paraId="66ADFF62" w14:textId="77777777" w:rsidTr="005B09BE">
        <w:trPr>
          <w:trHeight w:val="490"/>
        </w:trPr>
        <w:tc>
          <w:tcPr>
            <w:tcW w:w="2878" w:type="dxa"/>
            <w:gridSpan w:val="2"/>
          </w:tcPr>
          <w:p w14:paraId="2E0F01C3" w14:textId="77777777" w:rsidR="005B09BE" w:rsidRPr="005A5C27" w:rsidRDefault="005B09BE">
            <w:pPr>
              <w:rPr>
                <w:b/>
                <w:bCs/>
                <w:i/>
                <w:iCs/>
              </w:rPr>
            </w:pPr>
          </w:p>
        </w:tc>
        <w:tc>
          <w:tcPr>
            <w:tcW w:w="8634" w:type="dxa"/>
            <w:gridSpan w:val="4"/>
            <w:vAlign w:val="center"/>
          </w:tcPr>
          <w:p w14:paraId="10C353A9" w14:textId="77777777" w:rsidR="005B09BE" w:rsidRPr="005A5C27" w:rsidRDefault="005B09BE" w:rsidP="005B09BE">
            <w:pPr>
              <w:pStyle w:val="Heading2"/>
              <w:rPr>
                <w:b/>
                <w:bCs/>
                <w:i/>
                <w:iCs/>
              </w:rPr>
            </w:pPr>
          </w:p>
        </w:tc>
        <w:tc>
          <w:tcPr>
            <w:tcW w:w="2878" w:type="dxa"/>
            <w:gridSpan w:val="3"/>
          </w:tcPr>
          <w:p w14:paraId="306D2840" w14:textId="77777777" w:rsidR="005B09BE" w:rsidRDefault="005B09BE"/>
        </w:tc>
      </w:tr>
      <w:tr w:rsidR="005B09BE" w14:paraId="2CF5189E" w14:textId="77777777" w:rsidTr="005B09BE">
        <w:trPr>
          <w:trHeight w:val="985"/>
        </w:trPr>
        <w:tc>
          <w:tcPr>
            <w:tcW w:w="2878" w:type="dxa"/>
            <w:gridSpan w:val="2"/>
          </w:tcPr>
          <w:p w14:paraId="3C2B2E2A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5F96D9BF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92C6215" w14:textId="156E3479" w:rsidR="005B09BE" w:rsidRPr="005B09BE" w:rsidRDefault="005B09BE" w:rsidP="007E0171">
            <w:pPr>
              <w:pStyle w:val="Heading2"/>
              <w:jc w:val="left"/>
            </w:pPr>
          </w:p>
        </w:tc>
        <w:tc>
          <w:tcPr>
            <w:tcW w:w="2878" w:type="dxa"/>
            <w:vAlign w:val="center"/>
          </w:tcPr>
          <w:p w14:paraId="76BB9678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5886771" w14:textId="77777777" w:rsidR="005B09BE" w:rsidRDefault="005B09BE"/>
        </w:tc>
      </w:tr>
    </w:tbl>
    <w:p w14:paraId="51BE3293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E2146" w14:textId="77777777" w:rsidR="005A5C27" w:rsidRDefault="005A5C27" w:rsidP="00E274A2">
      <w:r>
        <w:separator/>
      </w:r>
    </w:p>
  </w:endnote>
  <w:endnote w:type="continuationSeparator" w:id="0">
    <w:p w14:paraId="666CB326" w14:textId="77777777" w:rsidR="005A5C27" w:rsidRDefault="005A5C27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D4E08" w14:textId="77777777" w:rsidR="005A5C27" w:rsidRDefault="005A5C27" w:rsidP="00E274A2">
      <w:r>
        <w:separator/>
      </w:r>
    </w:p>
  </w:footnote>
  <w:footnote w:type="continuationSeparator" w:id="0">
    <w:p w14:paraId="2E4AC9B6" w14:textId="77777777" w:rsidR="005A5C27" w:rsidRDefault="005A5C27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C27"/>
    <w:rsid w:val="000017A0"/>
    <w:rsid w:val="000325A9"/>
    <w:rsid w:val="000A641B"/>
    <w:rsid w:val="00114D8E"/>
    <w:rsid w:val="0012521F"/>
    <w:rsid w:val="00192534"/>
    <w:rsid w:val="001E57B7"/>
    <w:rsid w:val="0025656E"/>
    <w:rsid w:val="00292168"/>
    <w:rsid w:val="00296FF3"/>
    <w:rsid w:val="00337F64"/>
    <w:rsid w:val="00366216"/>
    <w:rsid w:val="003D4044"/>
    <w:rsid w:val="00404DFE"/>
    <w:rsid w:val="004B3F9C"/>
    <w:rsid w:val="004F6D24"/>
    <w:rsid w:val="0059337D"/>
    <w:rsid w:val="005A5C27"/>
    <w:rsid w:val="005B09BE"/>
    <w:rsid w:val="006C60E6"/>
    <w:rsid w:val="0074596A"/>
    <w:rsid w:val="00793A50"/>
    <w:rsid w:val="007C7831"/>
    <w:rsid w:val="007E0171"/>
    <w:rsid w:val="00AC0554"/>
    <w:rsid w:val="00B813A3"/>
    <w:rsid w:val="00C46B32"/>
    <w:rsid w:val="00CD1290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7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dh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02F0B65AFA94EAEBE95157E95F36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D17CA-DB4B-4173-9BC1-E2163C9BA5E0}"/>
      </w:docPartPr>
      <w:docPartBody>
        <w:p w:rsidR="004708FB" w:rsidRDefault="004708FB">
          <w:pPr>
            <w:pStyle w:val="A02F0B65AFA94EAEBE95157E95F36F40"/>
          </w:pPr>
          <w:r w:rsidRPr="00292168">
            <w:t>THIS ACKNOWLEDGES THAT</w:t>
          </w:r>
        </w:p>
      </w:docPartBody>
    </w:docPart>
    <w:docPart>
      <w:docPartPr>
        <w:name w:val="80E4BE79028442F9889E7D0606605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14366-B709-4E26-9945-F1373DB9CDE1}"/>
      </w:docPartPr>
      <w:docPartBody>
        <w:p w:rsidR="004708FB" w:rsidRDefault="004708FB">
          <w:pPr>
            <w:pStyle w:val="80E4BE79028442F9889E7D0606605FEB"/>
          </w:pPr>
          <w:r w:rsidRPr="005B09BE">
            <w:t>HAS SUCCESSFULLY COMPLETED THE</w:t>
          </w:r>
        </w:p>
      </w:docPartBody>
    </w:docPart>
    <w:docPart>
      <w:docPartPr>
        <w:name w:val="27025AB48E3A45E581E359EEF59C4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C724A-C34B-4D4C-8067-223BA50CB79B}"/>
      </w:docPartPr>
      <w:docPartBody>
        <w:p w:rsidR="004708FB" w:rsidRDefault="004708FB">
          <w:pPr>
            <w:pStyle w:val="27025AB48E3A45E581E359EEF59C451D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FB"/>
    <w:rsid w:val="00337F64"/>
    <w:rsid w:val="0047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7D908171064F79A548C4C5A0AE7616">
    <w:name w:val="BB7D908171064F79A548C4C5A0AE7616"/>
  </w:style>
  <w:style w:type="paragraph" w:customStyle="1" w:styleId="A02F0B65AFA94EAEBE95157E95F36F40">
    <w:name w:val="A02F0B65AFA94EAEBE95157E95F36F40"/>
  </w:style>
  <w:style w:type="paragraph" w:customStyle="1" w:styleId="2E71D05A4A56427398564C2AE528A509">
    <w:name w:val="2E71D05A4A56427398564C2AE528A509"/>
  </w:style>
  <w:style w:type="paragraph" w:customStyle="1" w:styleId="80E4BE79028442F9889E7D0606605FEB">
    <w:name w:val="80E4BE79028442F9889E7D0606605FEB"/>
  </w:style>
  <w:style w:type="paragraph" w:customStyle="1" w:styleId="DA0950012AC74BAE858E657B21E429A0">
    <w:name w:val="DA0950012AC74BAE858E657B21E429A0"/>
  </w:style>
  <w:style w:type="paragraph" w:customStyle="1" w:styleId="27025AB48E3A45E581E359EEF59C451D">
    <w:name w:val="27025AB48E3A45E581E359EEF59C451D"/>
  </w:style>
  <w:style w:type="paragraph" w:customStyle="1" w:styleId="54F2A2C7CA00438FB1412905DA4BC27C">
    <w:name w:val="54F2A2C7CA00438FB1412905DA4BC27C"/>
  </w:style>
  <w:style w:type="paragraph" w:customStyle="1" w:styleId="3343A03E44204817A572C3E123BCE56C">
    <w:name w:val="3343A03E44204817A572C3E123BCE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2024-11-09T08:32:00Z</dcterms:created>
  <dcterms:modified xsi:type="dcterms:W3CDTF">2024-11-09T08:32:00Z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